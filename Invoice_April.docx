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8C" w:rsidRDefault="003A586F">
      <w:pPr>
        <w:pStyle w:val="Title"/>
      </w:pPr>
      <w:sdt>
        <w:sdtPr>
          <w:alias w:val="Company Name"/>
          <w:tag w:val=""/>
          <w:id w:val="1501239775"/>
          <w:placeholder>
            <w:docPart w:val="93C301BBADA342B290BA1575E24D8C0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06FE5">
            <w:t>KAREN LIN</w:t>
          </w:r>
        </w:sdtContent>
      </w:sdt>
    </w:p>
    <w:sdt>
      <w:sdtPr>
        <w:rPr>
          <w:rFonts w:hint="eastAsia"/>
          <w:lang w:eastAsia="zh-CN"/>
        </w:rPr>
        <w:id w:val="474871628"/>
        <w:placeholder>
          <w:docPart w:val="EDF033D29F1147A1A3A2EDE47DE644E6"/>
        </w:placeholder>
        <w:date w:fullDate="2016-04-3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4A678C" w:rsidRDefault="005177B4">
          <w:pPr>
            <w:pStyle w:val="Subtitle"/>
          </w:pPr>
          <w:r>
            <w:rPr>
              <w:lang w:eastAsia="zh-CN"/>
            </w:rPr>
            <w:t>April 30, 2016</w:t>
          </w:r>
        </w:p>
      </w:sdtContent>
    </w:sdt>
    <w:p w:rsidR="004A678C" w:rsidRDefault="00444961">
      <w:pPr>
        <w:pStyle w:val="InvoiceHeading"/>
      </w:pPr>
      <w:r>
        <w:t>INvoice #</w:t>
      </w:r>
      <w:r w:rsidR="00C733F4">
        <w:t>0001</w:t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733F4" w:rsidTr="00C7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733F4" w:rsidRDefault="00C733F4">
            <w:r>
              <w:t>Bill To</w:t>
            </w:r>
          </w:p>
        </w:tc>
      </w:tr>
      <w:tr w:rsidR="00C733F4" w:rsidTr="00C733F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733F4">
              <w:tc>
                <w:tcPr>
                  <w:tcW w:w="1889" w:type="pct"/>
                  <w:tcMar>
                    <w:top w:w="144" w:type="dxa"/>
                  </w:tcMar>
                </w:tcPr>
                <w:p w:rsidR="00C733F4" w:rsidRDefault="00C733F4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0D8FAC26871B4F9B923C81D4AC7B1668"/>
                    </w:placeholder>
                    <w15:appearance w15:val="hidden"/>
                    <w:text w:multiLine="1"/>
                  </w:sdtPr>
                  <w:sdtEndPr/>
                  <w:sdtContent>
                    <w:p w:rsidR="00C733F4" w:rsidRDefault="00C733F4" w:rsidP="00C733F4">
                      <w:pPr>
                        <w:pStyle w:val="FormText"/>
                      </w:pPr>
                      <w:r>
                        <w:t>Crestview Strategy</w:t>
                      </w:r>
                    </w:p>
                  </w:sdtContent>
                </w:sdt>
              </w:tc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5AE966A4781340C8A3B129E8F670A88C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733F4" w:rsidRDefault="00C733F4" w:rsidP="00C733F4">
                      <w:pPr>
                        <w:pStyle w:val="FormText"/>
                      </w:pPr>
                      <w:r>
                        <w:t>001</w:t>
                      </w:r>
                    </w:p>
                  </w:tc>
                </w:sdtContent>
              </w:sdt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E01AFFF2B8254F759F99E8FA46E1CB6A"/>
                    </w:placeholder>
                    <w15:appearance w15:val="hidden"/>
                    <w:text w:multiLine="1"/>
                  </w:sdtPr>
                  <w:sdtEndPr/>
                  <w:sdtContent>
                    <w:p w:rsidR="00C733F4" w:rsidRDefault="00C733F4">
                      <w:pPr>
                        <w:pStyle w:val="FormText"/>
                      </w:pPr>
                      <w:r w:rsidRPr="00C733F4">
                        <w:t>264 Adelaide St E., Suite 200</w:t>
                      </w:r>
                      <w:r w:rsidRPr="00C733F4">
                        <w:br/>
                        <w:t>Toronto, Ontario   M5A 1N1</w:t>
                      </w:r>
                    </w:p>
                  </w:sdtContent>
                </w:sdt>
              </w:tc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8BEBE3535B1D44A7A9BC45A20C10AD4C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733F4" w:rsidRDefault="00C733F4">
                      <w:pPr>
                        <w:pStyle w:val="FormText"/>
                      </w:pPr>
                      <w:r w:rsidRPr="00C733F4">
                        <w:t>416.645.2912</w:t>
                      </w:r>
                    </w:p>
                  </w:tc>
                </w:sdtContent>
              </w:sdt>
            </w:tr>
          </w:tbl>
          <w:p w:rsidR="00C733F4" w:rsidRDefault="00C733F4"/>
        </w:tc>
      </w:tr>
      <w:tr w:rsidR="00C733F4" w:rsidTr="00C733F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733F4">
              <w:tc>
                <w:tcPr>
                  <w:tcW w:w="1889" w:type="pct"/>
                  <w:tcMar>
                    <w:top w:w="144" w:type="dxa"/>
                  </w:tcMar>
                </w:tcPr>
                <w:p w:rsidR="00C733F4" w:rsidRDefault="00C733F4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2065D04B72144ECC8822BF440DDF1EBB"/>
                  </w:placeholder>
                  <w:date w:fullDate="2016-05-0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733F4" w:rsidRDefault="007E688C">
                      <w:pPr>
                        <w:pStyle w:val="FormText"/>
                      </w:pPr>
                      <w:r>
                        <w:t>May 1, 2016</w:t>
                      </w:r>
                    </w:p>
                  </w:tc>
                </w:sdtContent>
              </w:sdt>
            </w:tr>
          </w:tbl>
          <w:p w:rsidR="00C733F4" w:rsidRDefault="00C733F4"/>
        </w:tc>
      </w:tr>
    </w:tbl>
    <w:p w:rsidR="004A678C" w:rsidRDefault="004A678C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4A678C" w:rsidTr="00533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:rsidR="004A678C" w:rsidRDefault="00444961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:rsidR="004A678C" w:rsidRDefault="00444961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:rsidR="004A678C" w:rsidRDefault="00444961">
            <w:r>
              <w:t>Description</w:t>
            </w:r>
          </w:p>
        </w:tc>
        <w:tc>
          <w:tcPr>
            <w:tcW w:w="773" w:type="pct"/>
          </w:tcPr>
          <w:p w:rsidR="004A678C" w:rsidRDefault="00444961">
            <w:r>
              <w:t>Unit Price</w:t>
            </w:r>
          </w:p>
        </w:tc>
        <w:tc>
          <w:tcPr>
            <w:tcW w:w="773" w:type="pct"/>
          </w:tcPr>
          <w:p w:rsidR="004A678C" w:rsidRDefault="00444961">
            <w:r>
              <w:t>Discount</w:t>
            </w:r>
          </w:p>
        </w:tc>
        <w:tc>
          <w:tcPr>
            <w:tcW w:w="773" w:type="pct"/>
          </w:tcPr>
          <w:p w:rsidR="004A678C" w:rsidRDefault="00444961">
            <w:r>
              <w:t>Line Total</w:t>
            </w:r>
          </w:p>
        </w:tc>
      </w:tr>
      <w:tr w:rsidR="004A678C" w:rsidTr="005334BF">
        <w:tc>
          <w:tcPr>
            <w:tcW w:w="342" w:type="pct"/>
          </w:tcPr>
          <w:p w:rsidR="004A678C" w:rsidRDefault="00C3122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C3122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F63551">
            <w:r>
              <w:t xml:space="preserve">Parking 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BC575D">
            <w:pPr>
              <w:jc w:val="right"/>
            </w:pPr>
            <w:r>
              <w:t>11</w:t>
            </w:r>
          </w:p>
        </w:tc>
      </w:tr>
      <w:tr w:rsidR="004A678C" w:rsidTr="005334BF">
        <w:tc>
          <w:tcPr>
            <w:tcW w:w="342" w:type="pct"/>
          </w:tcPr>
          <w:p w:rsidR="004A678C" w:rsidRDefault="00F63551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F63551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0366EE">
            <w:r>
              <w:t>Towing Cost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0366EE">
            <w:pPr>
              <w:jc w:val="right"/>
            </w:pPr>
            <w:r>
              <w:t>192.67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79624A">
            <w:r>
              <w:t>CCRBN.CA Domain and Email Set Up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79624A">
            <w:pPr>
              <w:jc w:val="right"/>
            </w:pPr>
            <w:r>
              <w:t>153.65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Cell Phone Bill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0366EE">
            <w:pPr>
              <w:jc w:val="right"/>
            </w:pPr>
            <w:r>
              <w:t>80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Monthly Fees ( working half month)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0366EE">
            <w:pPr>
              <w:jc w:val="right"/>
            </w:pPr>
            <w:r>
              <w:t>50</w:t>
            </w:r>
            <w:r w:rsidR="005334BF">
              <w:t>00</w:t>
            </w:r>
          </w:p>
        </w:tc>
      </w:tr>
      <w:tr w:rsidR="004A678C" w:rsidTr="005334BF">
        <w:tc>
          <w:tcPr>
            <w:tcW w:w="342" w:type="pct"/>
          </w:tcPr>
          <w:p w:rsidR="004A678C" w:rsidRDefault="00A56537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A56537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A56537">
            <w:r>
              <w:t>Parking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A56537">
            <w:pPr>
              <w:jc w:val="right"/>
            </w:pPr>
            <w:r>
              <w:t>7.98</w:t>
            </w:r>
          </w:p>
        </w:tc>
      </w:tr>
      <w:tr w:rsidR="004A678C" w:rsidTr="005334BF">
        <w:tc>
          <w:tcPr>
            <w:tcW w:w="342" w:type="pct"/>
            <w:tcBorders>
              <w:bottom w:val="single" w:sz="4" w:space="0" w:color="5B9BD5" w:themeColor="accent1"/>
            </w:tcBorders>
          </w:tcPr>
          <w:p w:rsidR="004A678C" w:rsidRDefault="0037280E">
            <w:pPr>
              <w:jc w:val="center"/>
            </w:pPr>
            <w:r>
              <w:t>1</w:t>
            </w: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4A678C" w:rsidRDefault="0037280E">
            <w:pPr>
              <w:jc w:val="center"/>
            </w:pPr>
            <w:r>
              <w:t>1</w:t>
            </w: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4A678C" w:rsidRPr="0037280E" w:rsidRDefault="0037280E">
            <w:pPr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Parking</w:t>
            </w: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37280E">
            <w:pPr>
              <w:jc w:val="right"/>
            </w:pPr>
            <w:r>
              <w:t>11</w:t>
            </w:r>
          </w:p>
        </w:tc>
      </w:tr>
      <w:tr w:rsidR="00DD52C0" w:rsidTr="005334BF">
        <w:tc>
          <w:tcPr>
            <w:tcW w:w="342" w:type="pct"/>
            <w:tcBorders>
              <w:bottom w:val="single" w:sz="4" w:space="0" w:color="5B9BD5" w:themeColor="accent1"/>
            </w:tcBorders>
          </w:tcPr>
          <w:p w:rsidR="00DD52C0" w:rsidRDefault="00DD52C0">
            <w:pPr>
              <w:jc w:val="center"/>
            </w:pPr>
            <w:r>
              <w:t>1</w:t>
            </w: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DD52C0" w:rsidRDefault="00DD52C0">
            <w:pPr>
              <w:jc w:val="center"/>
            </w:pPr>
            <w:r>
              <w:t>1</w:t>
            </w: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DD52C0" w:rsidRDefault="00DD52C0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Parking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DD52C0" w:rsidRDefault="00DD52C0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DD52C0" w:rsidRDefault="00DD52C0">
            <w:pPr>
              <w:jc w:val="right"/>
            </w:pPr>
          </w:p>
        </w:tc>
        <w:tc>
          <w:tcPr>
            <w:tcW w:w="773" w:type="pct"/>
          </w:tcPr>
          <w:p w:rsidR="00DD52C0" w:rsidRDefault="00DD52C0">
            <w:pPr>
              <w:jc w:val="right"/>
            </w:pPr>
            <w:r>
              <w:t>22</w:t>
            </w:r>
          </w:p>
        </w:tc>
      </w:tr>
      <w:tr w:rsidR="0013359C" w:rsidTr="005334BF">
        <w:tc>
          <w:tcPr>
            <w:tcW w:w="342" w:type="pct"/>
            <w:tcBorders>
              <w:bottom w:val="single" w:sz="4" w:space="0" w:color="5B9BD5" w:themeColor="accent1"/>
            </w:tcBorders>
          </w:tcPr>
          <w:p w:rsidR="0013359C" w:rsidRDefault="0013359C">
            <w:pPr>
              <w:jc w:val="center"/>
            </w:pPr>
            <w:r>
              <w:t>1</w:t>
            </w: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13359C" w:rsidRDefault="0013359C">
            <w:pPr>
              <w:jc w:val="center"/>
            </w:pPr>
            <w:r>
              <w:t>1</w:t>
            </w: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13359C" w:rsidRDefault="0013359C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Parking</w:t>
            </w: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13359C" w:rsidRDefault="0013359C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13359C" w:rsidRDefault="0013359C">
            <w:pPr>
              <w:jc w:val="right"/>
            </w:pPr>
          </w:p>
        </w:tc>
        <w:tc>
          <w:tcPr>
            <w:tcW w:w="773" w:type="pct"/>
          </w:tcPr>
          <w:p w:rsidR="0013359C" w:rsidRDefault="0013359C">
            <w:pPr>
              <w:jc w:val="right"/>
            </w:pPr>
            <w:r>
              <w:t>11</w:t>
            </w:r>
          </w:p>
        </w:tc>
      </w:tr>
      <w:tr w:rsidR="00E6095C" w:rsidTr="005334BF">
        <w:tc>
          <w:tcPr>
            <w:tcW w:w="342" w:type="pct"/>
            <w:tcBorders>
              <w:bottom w:val="single" w:sz="4" w:space="0" w:color="5B9BD5" w:themeColor="accent1"/>
            </w:tcBorders>
          </w:tcPr>
          <w:p w:rsidR="00E6095C" w:rsidRDefault="00E6095C">
            <w:pPr>
              <w:jc w:val="center"/>
            </w:pPr>
            <w:r>
              <w:t>1</w:t>
            </w: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E6095C" w:rsidRDefault="00E6095C">
            <w:pPr>
              <w:jc w:val="center"/>
            </w:pPr>
            <w:r>
              <w:t>1</w:t>
            </w: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E6095C" w:rsidRDefault="00E6095C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Parking</w:t>
            </w: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E6095C" w:rsidRDefault="00E6095C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E6095C" w:rsidRDefault="00E6095C">
            <w:pPr>
              <w:jc w:val="right"/>
            </w:pPr>
          </w:p>
        </w:tc>
        <w:tc>
          <w:tcPr>
            <w:tcW w:w="773" w:type="pct"/>
          </w:tcPr>
          <w:p w:rsidR="00E6095C" w:rsidRDefault="00E6095C">
            <w:pPr>
              <w:jc w:val="right"/>
            </w:pPr>
            <w:r>
              <w:t>7.95</w:t>
            </w:r>
          </w:p>
        </w:tc>
      </w:tr>
      <w:tr w:rsidR="004A678C" w:rsidTr="005334B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:rsidR="004A678C" w:rsidRDefault="004A678C"/>
        </w:tc>
        <w:tc>
          <w:tcPr>
            <w:tcW w:w="407" w:type="pct"/>
          </w:tcPr>
          <w:p w:rsidR="004A678C" w:rsidRDefault="004A678C"/>
        </w:tc>
        <w:tc>
          <w:tcPr>
            <w:tcW w:w="1931" w:type="pct"/>
          </w:tcPr>
          <w:p w:rsidR="004A678C" w:rsidRDefault="004A678C"/>
        </w:tc>
        <w:tc>
          <w:tcPr>
            <w:tcW w:w="773" w:type="pct"/>
          </w:tcPr>
          <w:p w:rsidR="004A678C" w:rsidRDefault="004A678C"/>
        </w:tc>
        <w:tc>
          <w:tcPr>
            <w:tcW w:w="773" w:type="pct"/>
          </w:tcPr>
          <w:p w:rsidR="004A678C" w:rsidRDefault="00444961">
            <w:r>
              <w:t>Total</w:t>
            </w:r>
          </w:p>
        </w:tc>
        <w:tc>
          <w:tcPr>
            <w:tcW w:w="773" w:type="pct"/>
          </w:tcPr>
          <w:p w:rsidR="004A678C" w:rsidRDefault="00B43935">
            <w:r w:rsidRPr="00B43935">
              <w:t>5497.25</w:t>
            </w:r>
          </w:p>
        </w:tc>
      </w:tr>
    </w:tbl>
    <w:p w:rsidR="004A678C" w:rsidRDefault="00444961">
      <w:pPr>
        <w:pStyle w:val="Closing"/>
      </w:pPr>
      <w:r>
        <w:t>Thank you for your business!</w:t>
      </w:r>
    </w:p>
    <w:sectPr w:rsidR="004A678C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6F" w:rsidRDefault="003A586F">
      <w:pPr>
        <w:spacing w:after="0"/>
      </w:pPr>
      <w:r>
        <w:separator/>
      </w:r>
    </w:p>
  </w:endnote>
  <w:endnote w:type="continuationSeparator" w:id="0">
    <w:p w:rsidR="003A586F" w:rsidRDefault="003A58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78C" w:rsidRDefault="00444961">
    <w:pPr>
      <w:pStyle w:val="Foot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678C" w:rsidRDefault="0044496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4A678C" w:rsidRDefault="0044496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78C" w:rsidRDefault="003A586F">
    <w:pPr>
      <w:pStyle w:val="Organization"/>
    </w:pPr>
    <w:sdt>
      <w:sdtPr>
        <w:alias w:val="Company Name"/>
        <w:tag w:val=""/>
        <w:id w:val="-857276702"/>
        <w:placeholder>
          <w:docPart w:val="0D8FAC26871B4F9B923C81D4AC7B166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06FE5">
          <w:t>KAREN LIN</w:t>
        </w:r>
      </w:sdtContent>
    </w:sdt>
  </w:p>
  <w:p w:rsidR="004A678C" w:rsidRDefault="00C3122F">
    <w:pPr>
      <w:pStyle w:val="ContactInfo"/>
    </w:pPr>
    <w:r>
      <w:t>5275 Brookwood Court, Mississauga, ON L5V2N8</w:t>
    </w:r>
    <w:r w:rsidR="00444961">
      <w:t>  </w:t>
    </w:r>
    <w:r w:rsidR="00444961">
      <w:rPr>
        <w:rStyle w:val="Strong"/>
      </w:rPr>
      <w:t>|</w:t>
    </w:r>
    <w:r w:rsidR="00444961">
      <w:t>  </w:t>
    </w:r>
  </w:p>
  <w:p w:rsidR="004A678C" w:rsidRDefault="00444961">
    <w:pPr>
      <w:pStyle w:val="ContactInfo"/>
    </w:pPr>
    <w:r>
      <w:t xml:space="preserve">p. </w:t>
    </w:r>
    <w:r w:rsidR="00C3122F">
      <w:t>6475198974</w:t>
    </w:r>
    <w:r>
      <w:t>    </w:t>
    </w:r>
    <w:r>
      <w:rPr>
        <w:rStyle w:val="Strong"/>
      </w:rPr>
      <w:t>|</w:t>
    </w:r>
    <w:r>
      <w:t>  </w:t>
    </w:r>
    <w:hyperlink r:id="rId1" w:history="1">
      <w:r w:rsidR="00F63551" w:rsidRPr="0097456B">
        <w:rPr>
          <w:rStyle w:val="Hyperlink"/>
        </w:rPr>
        <w:t>trusteeward5@gmail.com</w:t>
      </w:r>
    </w:hyperlink>
  </w:p>
  <w:p w:rsidR="00F63551" w:rsidRDefault="00F63551">
    <w:pPr>
      <w:pStyle w:val="ContactInf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6F" w:rsidRDefault="003A586F">
      <w:pPr>
        <w:spacing w:after="0"/>
      </w:pPr>
      <w:r>
        <w:separator/>
      </w:r>
    </w:p>
  </w:footnote>
  <w:footnote w:type="continuationSeparator" w:id="0">
    <w:p w:rsidR="003A586F" w:rsidRDefault="003A58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4"/>
    <w:rsid w:val="000366EE"/>
    <w:rsid w:val="0013359C"/>
    <w:rsid w:val="0037280E"/>
    <w:rsid w:val="003A586F"/>
    <w:rsid w:val="00406FE5"/>
    <w:rsid w:val="00444961"/>
    <w:rsid w:val="004A678C"/>
    <w:rsid w:val="005177B4"/>
    <w:rsid w:val="005334BF"/>
    <w:rsid w:val="0079624A"/>
    <w:rsid w:val="007E688C"/>
    <w:rsid w:val="0083424D"/>
    <w:rsid w:val="00A56537"/>
    <w:rsid w:val="00B43935"/>
    <w:rsid w:val="00BC575D"/>
    <w:rsid w:val="00C3122F"/>
    <w:rsid w:val="00C50BDE"/>
    <w:rsid w:val="00C733F4"/>
    <w:rsid w:val="00CF3C2F"/>
    <w:rsid w:val="00DD52C0"/>
    <w:rsid w:val="00E6095C"/>
    <w:rsid w:val="00F63551"/>
    <w:rsid w:val="00F950F8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468A9-442C-4343-A73E-18F73A92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78DC78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character" w:styleId="Hyperlink">
    <w:name w:val="Hyperlink"/>
    <w:basedOn w:val="DefaultParagraphFont"/>
    <w:uiPriority w:val="99"/>
    <w:unhideWhenUsed/>
    <w:rsid w:val="00F6355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rusteeward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y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C301BBADA342B290BA1575E24D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FC6F-27A4-4A1C-A80E-0FB95CF689EE}"/>
      </w:docPartPr>
      <w:docPartBody>
        <w:p w:rsidR="00611A70" w:rsidRDefault="007C728B">
          <w:pPr>
            <w:pStyle w:val="93C301BBADA342B290BA1575E24D8C00"/>
          </w:pPr>
          <w:r>
            <w:t>[Your Company]</w:t>
          </w:r>
        </w:p>
      </w:docPartBody>
    </w:docPart>
    <w:docPart>
      <w:docPartPr>
        <w:name w:val="EDF033D29F1147A1A3A2EDE47DE6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B679-2DFB-400F-B96C-89AE9DBA76C9}"/>
      </w:docPartPr>
      <w:docPartBody>
        <w:p w:rsidR="00611A70" w:rsidRDefault="007C728B">
          <w:pPr>
            <w:pStyle w:val="EDF033D29F1147A1A3A2EDE47DE644E6"/>
          </w:pPr>
          <w:r>
            <w:t>[Select Date]</w:t>
          </w:r>
        </w:p>
      </w:docPartBody>
    </w:docPart>
    <w:docPart>
      <w:docPartPr>
        <w:name w:val="0D8FAC26871B4F9B923C81D4AC7B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E9A9A-94A4-4599-A884-1DC8B3D463A0}"/>
      </w:docPartPr>
      <w:docPartBody>
        <w:p w:rsidR="00611A70" w:rsidRDefault="0006570C" w:rsidP="0006570C">
          <w:pPr>
            <w:pStyle w:val="0D8FAC26871B4F9B923C81D4AC7B1668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5AE966A4781340C8A3B129E8F670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1A77-6584-4C5E-A658-D4F45D64CB00}"/>
      </w:docPartPr>
      <w:docPartBody>
        <w:p w:rsidR="00611A70" w:rsidRDefault="0006570C" w:rsidP="0006570C">
          <w:pPr>
            <w:pStyle w:val="5AE966A4781340C8A3B129E8F670A88C"/>
          </w:pPr>
          <w:r>
            <w:t>[Customer ID]</w:t>
          </w:r>
        </w:p>
      </w:docPartBody>
    </w:docPart>
    <w:docPart>
      <w:docPartPr>
        <w:name w:val="E01AFFF2B8254F759F99E8FA46E1C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5DD82-F156-4A4D-BF3C-FB5A906E4BA7}"/>
      </w:docPartPr>
      <w:docPartBody>
        <w:p w:rsidR="00611A70" w:rsidRDefault="0006570C" w:rsidP="0006570C">
          <w:pPr>
            <w:pStyle w:val="E01AFFF2B8254F759F99E8FA46E1CB6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BEBE3535B1D44A7A9BC45A20C10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D6EF-560A-4FF7-8D92-1A6780E8119E}"/>
      </w:docPartPr>
      <w:docPartBody>
        <w:p w:rsidR="00611A70" w:rsidRDefault="0006570C" w:rsidP="0006570C">
          <w:pPr>
            <w:pStyle w:val="8BEBE3535B1D44A7A9BC45A20C10AD4C"/>
          </w:pPr>
          <w:r>
            <w:t>[Telephone]</w:t>
          </w:r>
        </w:p>
      </w:docPartBody>
    </w:docPart>
    <w:docPart>
      <w:docPartPr>
        <w:name w:val="2065D04B72144ECC8822BF440DDF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9ECAC-530A-49B0-A5DA-E7F7F09A7A65}"/>
      </w:docPartPr>
      <w:docPartBody>
        <w:p w:rsidR="00611A70" w:rsidRDefault="0006570C" w:rsidP="0006570C">
          <w:pPr>
            <w:pStyle w:val="2065D04B72144ECC8822BF440DDF1EB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0C"/>
    <w:rsid w:val="00002D9C"/>
    <w:rsid w:val="0006570C"/>
    <w:rsid w:val="000C2C4C"/>
    <w:rsid w:val="002C09AB"/>
    <w:rsid w:val="00611A70"/>
    <w:rsid w:val="007C728B"/>
    <w:rsid w:val="00845FB4"/>
    <w:rsid w:val="00F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C301BBADA342B290BA1575E24D8C00">
    <w:name w:val="93C301BBADA342B290BA1575E24D8C00"/>
  </w:style>
  <w:style w:type="paragraph" w:customStyle="1" w:styleId="EDF033D29F1147A1A3A2EDE47DE644E6">
    <w:name w:val="EDF033D29F1147A1A3A2EDE47DE644E6"/>
  </w:style>
  <w:style w:type="paragraph" w:customStyle="1" w:styleId="137C7BB66299423E9E775E80EB8A5007">
    <w:name w:val="137C7BB66299423E9E775E80EB8A5007"/>
  </w:style>
  <w:style w:type="paragraph" w:customStyle="1" w:styleId="549DBEDEEEA347A19EF9DD573731E379">
    <w:name w:val="549DBEDEEEA347A19EF9DD573731E379"/>
  </w:style>
  <w:style w:type="paragraph" w:customStyle="1" w:styleId="C86FA6F3FB324B2EADB7440654626311">
    <w:name w:val="C86FA6F3FB324B2EADB7440654626311"/>
  </w:style>
  <w:style w:type="paragraph" w:customStyle="1" w:styleId="70F0BE922CA34686AEE1C676EB5D5BE1">
    <w:name w:val="70F0BE922CA34686AEE1C676EB5D5BE1"/>
  </w:style>
  <w:style w:type="paragraph" w:customStyle="1" w:styleId="66CE0FB0ECB54EB0B38D289D235DCF6B">
    <w:name w:val="66CE0FB0ECB54EB0B38D289D235DCF6B"/>
  </w:style>
  <w:style w:type="paragraph" w:customStyle="1" w:styleId="BE0F0123221544628DB7801C9816DA33">
    <w:name w:val="BE0F0123221544628DB7801C9816DA33"/>
  </w:style>
  <w:style w:type="paragraph" w:customStyle="1" w:styleId="C1047CFBC93443FFB403CE36EE01BE4A">
    <w:name w:val="C1047CFBC93443FFB403CE36EE01BE4A"/>
  </w:style>
  <w:style w:type="paragraph" w:customStyle="1" w:styleId="AA7040E708464A6EA13D233F193D8498">
    <w:name w:val="AA7040E708464A6EA13D233F193D8498"/>
  </w:style>
  <w:style w:type="paragraph" w:customStyle="1" w:styleId="54307BAD1C6A436885EF5DF36656B732">
    <w:name w:val="54307BAD1C6A436885EF5DF36656B732"/>
  </w:style>
  <w:style w:type="paragraph" w:customStyle="1" w:styleId="0D8FAC26871B4F9B923C81D4AC7B1668">
    <w:name w:val="0D8FAC26871B4F9B923C81D4AC7B1668"/>
    <w:rsid w:val="0006570C"/>
  </w:style>
  <w:style w:type="paragraph" w:customStyle="1" w:styleId="5AE966A4781340C8A3B129E8F670A88C">
    <w:name w:val="5AE966A4781340C8A3B129E8F670A88C"/>
    <w:rsid w:val="0006570C"/>
  </w:style>
  <w:style w:type="paragraph" w:customStyle="1" w:styleId="E01AFFF2B8254F759F99E8FA46E1CB6A">
    <w:name w:val="E01AFFF2B8254F759F99E8FA46E1CB6A"/>
    <w:rsid w:val="0006570C"/>
  </w:style>
  <w:style w:type="paragraph" w:customStyle="1" w:styleId="8BEBE3535B1D44A7A9BC45A20C10AD4C">
    <w:name w:val="8BEBE3535B1D44A7A9BC45A20C10AD4C"/>
    <w:rsid w:val="0006570C"/>
  </w:style>
  <w:style w:type="paragraph" w:customStyle="1" w:styleId="2065D04B72144ECC8822BF440DDF1EBB">
    <w:name w:val="2065D04B72144ECC8822BF440DDF1EBB"/>
    <w:rsid w:val="0006570C"/>
  </w:style>
  <w:style w:type="paragraph" w:customStyle="1" w:styleId="B519E41C1D8146E48EA6E9552AD1526D">
    <w:name w:val="B519E41C1D8146E48EA6E9552AD1526D"/>
    <w:rsid w:val="0006570C"/>
  </w:style>
  <w:style w:type="paragraph" w:customStyle="1" w:styleId="C20C9FCC5552418092E000B2D5FE8492">
    <w:name w:val="C20C9FCC5552418092E000B2D5FE8492"/>
    <w:rsid w:val="00065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78DC78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KAREN LIN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Lady Karen</dc:creator>
  <cp:keywords/>
  <cp:lastModifiedBy>Lady Karen</cp:lastModifiedBy>
  <cp:revision>17</cp:revision>
  <dcterms:created xsi:type="dcterms:W3CDTF">2016-04-01T14:17:00Z</dcterms:created>
  <dcterms:modified xsi:type="dcterms:W3CDTF">2016-05-02T16:18:00Z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